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416"/>
        <w:gridCol w:w="1364"/>
        <w:gridCol w:w="1114"/>
        <w:gridCol w:w="343"/>
        <w:gridCol w:w="1094"/>
        <w:gridCol w:w="710"/>
        <w:gridCol w:w="415"/>
        <w:gridCol w:w="949"/>
        <w:gridCol w:w="905"/>
        <w:gridCol w:w="718"/>
        <w:gridCol w:w="1940"/>
      </w:tblGrid>
      <w:tr w:rsidR="001F2182" w:rsidRPr="00363857" w:rsidTr="00BA2FE8">
        <w:trPr>
          <w:jc w:val="center"/>
        </w:trPr>
        <w:tc>
          <w:tcPr>
            <w:tcW w:w="4027" w:type="pct"/>
            <w:gridSpan w:val="10"/>
            <w:shd w:val="clear" w:color="auto" w:fill="D9D9D9" w:themeFill="background1" w:themeFillShade="D9"/>
            <w:vAlign w:val="center"/>
          </w:tcPr>
          <w:p w:rsidR="001F2182" w:rsidRDefault="001F2182" w:rsidP="00ED7B7C">
            <w:pPr>
              <w:spacing w:before="60" w:after="60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noProof/>
                <w:lang w:eastAsia="pt-BR"/>
              </w:rPr>
              <w:drawing>
                <wp:anchor distT="0" distB="0" distL="114300" distR="114300" simplePos="0" relativeHeight="251661312" behindDoc="0" locked="0" layoutInCell="1" allowOverlap="1" wp14:anchorId="1DE5BEB4" wp14:editId="11D1CD3F">
                  <wp:simplePos x="0" y="0"/>
                  <wp:positionH relativeFrom="margin">
                    <wp:posOffset>162560</wp:posOffset>
                  </wp:positionH>
                  <wp:positionV relativeFrom="paragraph">
                    <wp:posOffset>99695</wp:posOffset>
                  </wp:positionV>
                  <wp:extent cx="1216660" cy="448310"/>
                  <wp:effectExtent l="0" t="0" r="2540" b="8890"/>
                  <wp:wrapSquare wrapText="bothSides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Mectro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66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2182" w:rsidRPr="001F2182" w:rsidRDefault="001F2182" w:rsidP="00ED7B7C">
            <w:pPr>
              <w:spacing w:before="40" w:after="40"/>
              <w:jc w:val="center"/>
              <w:rPr>
                <w:b/>
                <w:sz w:val="24"/>
              </w:rPr>
            </w:pPr>
            <w:r w:rsidRPr="001F2182">
              <w:rPr>
                <w:b/>
                <w:sz w:val="24"/>
              </w:rPr>
              <w:t>ATA DE REUNIÃO</w:t>
            </w:r>
          </w:p>
          <w:p w:rsidR="001F2182" w:rsidRPr="00363857" w:rsidRDefault="001F2182" w:rsidP="00ED7B7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73" w:type="pct"/>
            <w:shd w:val="clear" w:color="auto" w:fill="D9D9D9" w:themeFill="background1" w:themeFillShade="D9"/>
            <w:vAlign w:val="center"/>
          </w:tcPr>
          <w:p w:rsidR="001F2182" w:rsidRPr="00B91077" w:rsidRDefault="00B7728F" w:rsidP="0087002D">
            <w:pPr>
              <w:spacing w:before="40" w:after="40"/>
              <w:jc w:val="center"/>
              <w:rPr>
                <w:b/>
                <w:color w:val="000000" w:themeColor="text1"/>
                <w:sz w:val="24"/>
              </w:rPr>
            </w:pPr>
            <w:r w:rsidRPr="00B91077">
              <w:rPr>
                <w:b/>
                <w:color w:val="000000" w:themeColor="text1"/>
                <w:sz w:val="24"/>
              </w:rPr>
              <w:t>D</w:t>
            </w:r>
            <w:r w:rsidR="009F7A8F">
              <w:rPr>
                <w:b/>
                <w:color w:val="000000" w:themeColor="text1"/>
                <w:sz w:val="24"/>
              </w:rPr>
              <w:t>xxxxxxxxx</w:t>
            </w:r>
            <w:r w:rsidR="001F2182" w:rsidRPr="00B91077">
              <w:rPr>
                <w:b/>
                <w:color w:val="000000" w:themeColor="text1"/>
                <w:sz w:val="24"/>
              </w:rPr>
              <w:t>A</w:t>
            </w:r>
          </w:p>
        </w:tc>
      </w:tr>
      <w:tr w:rsidR="001F2182" w:rsidRPr="003479AC" w:rsidTr="00947B33">
        <w:trPr>
          <w:jc w:val="center"/>
        </w:trPr>
        <w:tc>
          <w:tcPr>
            <w:tcW w:w="893" w:type="pct"/>
            <w:gridSpan w:val="2"/>
            <w:vAlign w:val="center"/>
          </w:tcPr>
          <w:p w:rsidR="001F2182" w:rsidRPr="005E391C" w:rsidRDefault="001F2182" w:rsidP="00ED7B7C">
            <w:pPr>
              <w:spacing w:before="60" w:after="60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Programa</w:t>
            </w:r>
            <w:r w:rsidR="00C610E0">
              <w:rPr>
                <w:b/>
                <w:sz w:val="20"/>
                <w:szCs w:val="20"/>
              </w:rPr>
              <w:t>/Área</w:t>
            </w:r>
            <w:r w:rsidRPr="005E391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4107" w:type="pct"/>
            <w:gridSpan w:val="9"/>
            <w:vAlign w:val="center"/>
          </w:tcPr>
          <w:p w:rsidR="001F2182" w:rsidRPr="003479AC" w:rsidRDefault="001F2182" w:rsidP="00ED7B7C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1F2182" w:rsidRPr="003479AC" w:rsidTr="00947B33">
        <w:trPr>
          <w:jc w:val="center"/>
        </w:trPr>
        <w:tc>
          <w:tcPr>
            <w:tcW w:w="893" w:type="pct"/>
            <w:gridSpan w:val="2"/>
            <w:vAlign w:val="center"/>
          </w:tcPr>
          <w:p w:rsidR="001F2182" w:rsidRPr="005E391C" w:rsidRDefault="001F2182" w:rsidP="00ED7B7C">
            <w:pPr>
              <w:spacing w:before="60" w:after="60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Assunto:</w:t>
            </w:r>
          </w:p>
        </w:tc>
        <w:tc>
          <w:tcPr>
            <w:tcW w:w="4107" w:type="pct"/>
            <w:gridSpan w:val="9"/>
            <w:vAlign w:val="center"/>
          </w:tcPr>
          <w:p w:rsidR="001F2182" w:rsidRPr="003479AC" w:rsidRDefault="001F2182" w:rsidP="001F2182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1F2182" w:rsidRPr="003479AC" w:rsidTr="00947B33">
        <w:trPr>
          <w:jc w:val="center"/>
        </w:trPr>
        <w:tc>
          <w:tcPr>
            <w:tcW w:w="893" w:type="pct"/>
            <w:gridSpan w:val="2"/>
            <w:vAlign w:val="center"/>
          </w:tcPr>
          <w:p w:rsidR="001F2182" w:rsidRPr="005E391C" w:rsidRDefault="001F2182" w:rsidP="00ED7B7C">
            <w:pPr>
              <w:spacing w:before="60" w:after="60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Data:</w:t>
            </w:r>
          </w:p>
        </w:tc>
        <w:tc>
          <w:tcPr>
            <w:tcW w:w="731" w:type="pct"/>
            <w:gridSpan w:val="2"/>
            <w:vAlign w:val="center"/>
          </w:tcPr>
          <w:p w:rsidR="001F2182" w:rsidRPr="003479AC" w:rsidRDefault="001F2182" w:rsidP="00ED7B7C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549" w:type="pct"/>
            <w:vAlign w:val="center"/>
          </w:tcPr>
          <w:p w:rsidR="001F2182" w:rsidRPr="005E391C" w:rsidRDefault="001F2182" w:rsidP="00ED7B7C">
            <w:pPr>
              <w:spacing w:before="60" w:after="60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Horário:</w:t>
            </w:r>
          </w:p>
        </w:tc>
        <w:tc>
          <w:tcPr>
            <w:tcW w:w="1040" w:type="pct"/>
            <w:gridSpan w:val="3"/>
            <w:vAlign w:val="center"/>
          </w:tcPr>
          <w:p w:rsidR="001F2182" w:rsidRPr="003479AC" w:rsidRDefault="001F2182" w:rsidP="00B7728F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454" w:type="pct"/>
            <w:vAlign w:val="center"/>
          </w:tcPr>
          <w:p w:rsidR="001F2182" w:rsidRPr="005E391C" w:rsidRDefault="001F2182" w:rsidP="00ED7B7C">
            <w:pPr>
              <w:spacing w:before="60" w:after="60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Local:</w:t>
            </w:r>
          </w:p>
        </w:tc>
        <w:tc>
          <w:tcPr>
            <w:tcW w:w="1332" w:type="pct"/>
            <w:gridSpan w:val="2"/>
            <w:vAlign w:val="center"/>
          </w:tcPr>
          <w:p w:rsidR="001F2182" w:rsidRPr="003479AC" w:rsidRDefault="001F2182" w:rsidP="0087002D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1F2182" w:rsidRPr="003479AC" w:rsidTr="00947B33">
        <w:trPr>
          <w:jc w:val="center"/>
        </w:trPr>
        <w:tc>
          <w:tcPr>
            <w:tcW w:w="893" w:type="pct"/>
            <w:gridSpan w:val="2"/>
            <w:vAlign w:val="center"/>
          </w:tcPr>
          <w:p w:rsidR="001F2182" w:rsidRPr="005E391C" w:rsidRDefault="001F2182" w:rsidP="00ED7B7C">
            <w:pPr>
              <w:spacing w:before="60" w:after="60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Relator:</w:t>
            </w:r>
          </w:p>
        </w:tc>
        <w:tc>
          <w:tcPr>
            <w:tcW w:w="4107" w:type="pct"/>
            <w:gridSpan w:val="9"/>
            <w:vAlign w:val="center"/>
          </w:tcPr>
          <w:p w:rsidR="001F2182" w:rsidRPr="003479AC" w:rsidRDefault="001F2182" w:rsidP="00ED7B7C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1F2182" w:rsidRPr="003479AC" w:rsidTr="00BA2FE8">
        <w:trPr>
          <w:jc w:val="center"/>
        </w:trPr>
        <w:tc>
          <w:tcPr>
            <w:tcW w:w="5000" w:type="pct"/>
            <w:gridSpan w:val="11"/>
            <w:vAlign w:val="center"/>
          </w:tcPr>
          <w:p w:rsidR="001F2182" w:rsidRPr="005E391C" w:rsidRDefault="001F2182" w:rsidP="00ED7B7C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Participantes</w:t>
            </w:r>
            <w:r>
              <w:rPr>
                <w:b/>
                <w:sz w:val="20"/>
                <w:szCs w:val="20"/>
              </w:rPr>
              <w:t>:</w:t>
            </w:r>
          </w:p>
        </w:tc>
      </w:tr>
      <w:tr w:rsidR="0087002D" w:rsidRPr="003479AC" w:rsidTr="00C32E8D">
        <w:trPr>
          <w:jc w:val="center"/>
        </w:trPr>
        <w:tc>
          <w:tcPr>
            <w:tcW w:w="209" w:type="pct"/>
            <w:shd w:val="clear" w:color="auto" w:fill="auto"/>
            <w:vAlign w:val="center"/>
          </w:tcPr>
          <w:p w:rsidR="0087002D" w:rsidRPr="003479AC" w:rsidRDefault="0087002D" w:rsidP="00ED7B7C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320" w:type="pct"/>
            <w:gridSpan w:val="5"/>
            <w:shd w:val="clear" w:color="auto" w:fill="auto"/>
          </w:tcPr>
          <w:p w:rsidR="0087002D" w:rsidRPr="003479AC" w:rsidRDefault="0087002D" w:rsidP="00947B33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08" w:type="pct"/>
            <w:vAlign w:val="center"/>
          </w:tcPr>
          <w:p w:rsidR="0087002D" w:rsidRPr="003479AC" w:rsidRDefault="0087002D" w:rsidP="00ED7B7C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264" w:type="pct"/>
            <w:gridSpan w:val="4"/>
          </w:tcPr>
          <w:p w:rsidR="00947B33" w:rsidRPr="003479AC" w:rsidRDefault="00947B33" w:rsidP="00947B33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947B33" w:rsidRPr="00947B33" w:rsidTr="00DE1F6A">
        <w:trPr>
          <w:jc w:val="center"/>
        </w:trPr>
        <w:tc>
          <w:tcPr>
            <w:tcW w:w="209" w:type="pct"/>
            <w:vAlign w:val="center"/>
          </w:tcPr>
          <w:p w:rsidR="00947B33" w:rsidRPr="003479AC" w:rsidRDefault="00947B33" w:rsidP="00ED7B7C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320" w:type="pct"/>
            <w:gridSpan w:val="5"/>
          </w:tcPr>
          <w:p w:rsidR="00947B33" w:rsidRPr="003479AC" w:rsidRDefault="00947B33" w:rsidP="00947B33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08" w:type="pct"/>
            <w:vAlign w:val="center"/>
          </w:tcPr>
          <w:p w:rsidR="00947B33" w:rsidRPr="003479AC" w:rsidRDefault="00947B33" w:rsidP="003A3843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264" w:type="pct"/>
            <w:gridSpan w:val="4"/>
          </w:tcPr>
          <w:p w:rsidR="00947B33" w:rsidRPr="00B7728F" w:rsidRDefault="00947B33" w:rsidP="004F777D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947B33" w:rsidRPr="003479AC" w:rsidTr="00DE1F6A">
        <w:trPr>
          <w:jc w:val="center"/>
        </w:trPr>
        <w:tc>
          <w:tcPr>
            <w:tcW w:w="209" w:type="pct"/>
            <w:vAlign w:val="center"/>
          </w:tcPr>
          <w:p w:rsidR="00947B33" w:rsidRPr="003479AC" w:rsidRDefault="00947B33" w:rsidP="00ED7B7C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320" w:type="pct"/>
            <w:gridSpan w:val="5"/>
          </w:tcPr>
          <w:p w:rsidR="00947B33" w:rsidRPr="003479AC" w:rsidRDefault="00947B33" w:rsidP="00947B33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08" w:type="pct"/>
            <w:vAlign w:val="center"/>
          </w:tcPr>
          <w:p w:rsidR="00947B33" w:rsidRPr="003479AC" w:rsidRDefault="00947B33" w:rsidP="003A3843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264" w:type="pct"/>
            <w:gridSpan w:val="4"/>
          </w:tcPr>
          <w:p w:rsidR="00947B33" w:rsidRPr="003479AC" w:rsidRDefault="00947B33" w:rsidP="00E96090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947B33" w:rsidRPr="002D4E41" w:rsidTr="00947B33">
        <w:trPr>
          <w:jc w:val="center"/>
        </w:trPr>
        <w:tc>
          <w:tcPr>
            <w:tcW w:w="209" w:type="pct"/>
            <w:vAlign w:val="center"/>
          </w:tcPr>
          <w:p w:rsidR="00947B33" w:rsidRPr="003479AC" w:rsidRDefault="00947B33" w:rsidP="00ED7B7C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320" w:type="pct"/>
            <w:gridSpan w:val="5"/>
          </w:tcPr>
          <w:p w:rsidR="00947B33" w:rsidRPr="003479AC" w:rsidRDefault="00947B33" w:rsidP="00947B33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08" w:type="pct"/>
            <w:vAlign w:val="center"/>
          </w:tcPr>
          <w:p w:rsidR="00947B33" w:rsidRPr="003479AC" w:rsidRDefault="00947B33" w:rsidP="003A3843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264" w:type="pct"/>
            <w:gridSpan w:val="4"/>
            <w:vAlign w:val="center"/>
          </w:tcPr>
          <w:p w:rsidR="00947B33" w:rsidRPr="009A5726" w:rsidRDefault="00947B33" w:rsidP="004F777D">
            <w:pPr>
              <w:spacing w:before="60" w:after="60"/>
              <w:rPr>
                <w:sz w:val="20"/>
                <w:szCs w:val="20"/>
                <w:lang w:val="en-US"/>
              </w:rPr>
            </w:pPr>
          </w:p>
        </w:tc>
      </w:tr>
      <w:tr w:rsidR="00947B33" w:rsidRPr="003479AC" w:rsidTr="00BA2FE8">
        <w:trPr>
          <w:jc w:val="center"/>
        </w:trPr>
        <w:tc>
          <w:tcPr>
            <w:tcW w:w="5000" w:type="pct"/>
            <w:gridSpan w:val="11"/>
            <w:vAlign w:val="center"/>
          </w:tcPr>
          <w:p w:rsidR="00947B33" w:rsidRPr="003479AC" w:rsidRDefault="00947B33" w:rsidP="00ED7B7C">
            <w:pPr>
              <w:spacing w:before="60" w:after="60"/>
              <w:rPr>
                <w:i/>
                <w:sz w:val="20"/>
                <w:szCs w:val="20"/>
              </w:rPr>
            </w:pPr>
            <w:r w:rsidRPr="003479AC">
              <w:rPr>
                <w:i/>
                <w:sz w:val="20"/>
                <w:szCs w:val="20"/>
              </w:rPr>
              <w:t>Legenda:  X = Presente</w:t>
            </w:r>
          </w:p>
        </w:tc>
      </w:tr>
      <w:tr w:rsidR="00947B33" w:rsidRPr="003479AC" w:rsidTr="00947B33">
        <w:trPr>
          <w:jc w:val="center"/>
        </w:trPr>
        <w:tc>
          <w:tcPr>
            <w:tcW w:w="1452" w:type="pct"/>
            <w:gridSpan w:val="3"/>
            <w:vAlign w:val="center"/>
          </w:tcPr>
          <w:p w:rsidR="00947B33" w:rsidRPr="005E391C" w:rsidRDefault="00947B33" w:rsidP="00ED7B7C">
            <w:pPr>
              <w:spacing w:before="60" w:after="60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Material de apoio utilizado:</w:t>
            </w:r>
          </w:p>
        </w:tc>
        <w:tc>
          <w:tcPr>
            <w:tcW w:w="3548" w:type="pct"/>
            <w:gridSpan w:val="8"/>
            <w:vAlign w:val="center"/>
          </w:tcPr>
          <w:p w:rsidR="00947B33" w:rsidRPr="003479AC" w:rsidRDefault="00C32E8D" w:rsidP="000C5A0A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C32E8D" w:rsidRPr="003479AC" w:rsidTr="00947B33">
        <w:trPr>
          <w:jc w:val="center"/>
        </w:trPr>
        <w:tc>
          <w:tcPr>
            <w:tcW w:w="1452" w:type="pct"/>
            <w:gridSpan w:val="3"/>
            <w:vAlign w:val="center"/>
          </w:tcPr>
          <w:p w:rsidR="00C32E8D" w:rsidRPr="005E391C" w:rsidRDefault="00C32E8D" w:rsidP="00ED7B7C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Ata anterior: </w:t>
            </w:r>
          </w:p>
        </w:tc>
        <w:tc>
          <w:tcPr>
            <w:tcW w:w="3548" w:type="pct"/>
            <w:gridSpan w:val="8"/>
            <w:vAlign w:val="center"/>
          </w:tcPr>
          <w:p w:rsidR="00C32E8D" w:rsidRDefault="00C32E8D" w:rsidP="000C5A0A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947B33" w:rsidRPr="003479AC" w:rsidTr="00BA2FE8">
        <w:trPr>
          <w:jc w:val="center"/>
        </w:trPr>
        <w:tc>
          <w:tcPr>
            <w:tcW w:w="5000" w:type="pct"/>
            <w:gridSpan w:val="11"/>
            <w:shd w:val="clear" w:color="auto" w:fill="D9D9D9" w:themeFill="background1" w:themeFillShade="D9"/>
            <w:vAlign w:val="center"/>
          </w:tcPr>
          <w:p w:rsidR="00947B33" w:rsidRPr="003479AC" w:rsidRDefault="00947B33" w:rsidP="00ED7B7C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:rsidR="00C0091A" w:rsidRDefault="00C0091A"/>
    <w:tbl>
      <w:tblPr>
        <w:tblStyle w:val="Tabelacomgrade"/>
        <w:tblW w:w="5046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9"/>
        <w:gridCol w:w="5772"/>
        <w:gridCol w:w="891"/>
        <w:gridCol w:w="477"/>
        <w:gridCol w:w="1378"/>
        <w:gridCol w:w="1223"/>
      </w:tblGrid>
      <w:tr w:rsidR="0089367E" w:rsidRPr="005E391C" w:rsidTr="009F7A8F">
        <w:trPr>
          <w:cantSplit/>
          <w:tblHeader/>
          <w:jc w:val="center"/>
        </w:trPr>
        <w:tc>
          <w:tcPr>
            <w:tcW w:w="3027" w:type="pct"/>
            <w:gridSpan w:val="2"/>
            <w:vAlign w:val="center"/>
          </w:tcPr>
          <w:p w:rsidR="00713DF4" w:rsidRPr="005E391C" w:rsidRDefault="00713DF4" w:rsidP="00713DF4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ASSUNTOS TRATADOS:</w:t>
            </w:r>
          </w:p>
        </w:tc>
        <w:tc>
          <w:tcPr>
            <w:tcW w:w="1973" w:type="pct"/>
            <w:gridSpan w:val="4"/>
            <w:vAlign w:val="center"/>
          </w:tcPr>
          <w:p w:rsidR="00713DF4" w:rsidRPr="00BA2FE8" w:rsidRDefault="00930822" w:rsidP="00DE1F6A">
            <w:pPr>
              <w:spacing w:before="40" w:after="0"/>
              <w:jc w:val="center"/>
              <w:rPr>
                <w:b/>
                <w:sz w:val="18"/>
                <w:szCs w:val="20"/>
              </w:rPr>
            </w:pPr>
            <w:r w:rsidRPr="009F7A8F">
              <w:rPr>
                <w:sz w:val="18"/>
                <w:szCs w:val="20"/>
              </w:rPr>
              <w:t>Tipo:</w:t>
            </w:r>
            <w:r w:rsidRPr="00BA2FE8">
              <w:rPr>
                <w:b/>
                <w:sz w:val="18"/>
                <w:szCs w:val="20"/>
              </w:rPr>
              <w:t xml:space="preserve">  </w:t>
            </w:r>
            <w:r w:rsidR="00DE1F6A">
              <w:rPr>
                <w:b/>
                <w:sz w:val="18"/>
                <w:szCs w:val="20"/>
              </w:rPr>
              <w:t>A – Ação</w:t>
            </w:r>
            <w:r w:rsidRPr="00BA2FE8">
              <w:rPr>
                <w:b/>
                <w:sz w:val="18"/>
                <w:szCs w:val="20"/>
              </w:rPr>
              <w:t xml:space="preserve">  </w:t>
            </w:r>
            <w:r w:rsidR="00360055">
              <w:rPr>
                <w:b/>
                <w:sz w:val="18"/>
                <w:szCs w:val="20"/>
              </w:rPr>
              <w:t xml:space="preserve"> </w:t>
            </w:r>
            <w:r w:rsidR="00DE1F6A" w:rsidRPr="009F7A8F">
              <w:rPr>
                <w:sz w:val="18"/>
                <w:szCs w:val="20"/>
              </w:rPr>
              <w:t xml:space="preserve">| </w:t>
            </w:r>
            <w:r w:rsidR="00360055">
              <w:rPr>
                <w:b/>
                <w:sz w:val="18"/>
                <w:szCs w:val="20"/>
              </w:rPr>
              <w:t xml:space="preserve"> </w:t>
            </w:r>
            <w:r w:rsidR="00DE1F6A" w:rsidRPr="00BA2FE8">
              <w:rPr>
                <w:b/>
                <w:sz w:val="18"/>
                <w:szCs w:val="20"/>
              </w:rPr>
              <w:t xml:space="preserve"> </w:t>
            </w:r>
            <w:r w:rsidR="00DE1F6A">
              <w:rPr>
                <w:b/>
                <w:sz w:val="18"/>
                <w:szCs w:val="20"/>
              </w:rPr>
              <w:t>C – Comentário</w:t>
            </w:r>
            <w:r w:rsidR="00DE1F6A" w:rsidRPr="00BA2FE8">
              <w:rPr>
                <w:b/>
                <w:sz w:val="18"/>
                <w:szCs w:val="20"/>
              </w:rPr>
              <w:t xml:space="preserve"> </w:t>
            </w:r>
            <w:r w:rsidRPr="009F7A8F">
              <w:rPr>
                <w:sz w:val="18"/>
                <w:szCs w:val="20"/>
              </w:rPr>
              <w:t>|</w:t>
            </w:r>
            <w:r w:rsidRPr="00BA2FE8">
              <w:rPr>
                <w:b/>
                <w:sz w:val="18"/>
                <w:szCs w:val="20"/>
              </w:rPr>
              <w:t xml:space="preserve"> </w:t>
            </w:r>
            <w:r w:rsidR="00360055">
              <w:rPr>
                <w:b/>
                <w:sz w:val="18"/>
                <w:szCs w:val="20"/>
              </w:rPr>
              <w:t xml:space="preserve"> </w:t>
            </w:r>
            <w:r w:rsidRPr="00BA2FE8">
              <w:rPr>
                <w:b/>
                <w:sz w:val="18"/>
                <w:szCs w:val="20"/>
              </w:rPr>
              <w:t xml:space="preserve"> </w:t>
            </w:r>
            <w:r w:rsidR="00DE1F6A">
              <w:rPr>
                <w:b/>
                <w:sz w:val="18"/>
                <w:szCs w:val="20"/>
              </w:rPr>
              <w:t xml:space="preserve">D – Decisão </w:t>
            </w:r>
            <w:r w:rsidRPr="00BA2FE8">
              <w:rPr>
                <w:b/>
                <w:sz w:val="18"/>
                <w:szCs w:val="20"/>
              </w:rPr>
              <w:t xml:space="preserve"> </w:t>
            </w:r>
          </w:p>
        </w:tc>
      </w:tr>
      <w:tr w:rsidR="0089367E" w:rsidRPr="00930822" w:rsidTr="009F7A8F">
        <w:trPr>
          <w:cantSplit/>
          <w:tblHeader/>
          <w:jc w:val="center"/>
        </w:trPr>
        <w:tc>
          <w:tcPr>
            <w:tcW w:w="158" w:type="pct"/>
            <w:vAlign w:val="center"/>
          </w:tcPr>
          <w:p w:rsidR="00713DF4" w:rsidRPr="00930822" w:rsidRDefault="00713DF4" w:rsidP="00ED7B7C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930822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312" w:type="pct"/>
            <w:gridSpan w:val="2"/>
            <w:vAlign w:val="center"/>
          </w:tcPr>
          <w:p w:rsidR="00713DF4" w:rsidRPr="00930822" w:rsidRDefault="00713DF4" w:rsidP="00ED7B7C">
            <w:pPr>
              <w:spacing w:before="60" w:after="60"/>
              <w:rPr>
                <w:b/>
                <w:sz w:val="20"/>
                <w:szCs w:val="20"/>
              </w:rPr>
            </w:pPr>
            <w:r w:rsidRPr="00930822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37" w:type="pct"/>
            <w:vAlign w:val="center"/>
          </w:tcPr>
          <w:p w:rsidR="00713DF4" w:rsidRPr="00930822" w:rsidRDefault="00930822" w:rsidP="00930822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930822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685" w:type="pct"/>
            <w:vAlign w:val="center"/>
          </w:tcPr>
          <w:p w:rsidR="00713DF4" w:rsidRPr="00930822" w:rsidRDefault="00713DF4" w:rsidP="00820E90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930822">
              <w:rPr>
                <w:b/>
                <w:sz w:val="20"/>
                <w:szCs w:val="20"/>
              </w:rPr>
              <w:t>Responsável</w:t>
            </w:r>
          </w:p>
        </w:tc>
        <w:tc>
          <w:tcPr>
            <w:tcW w:w="608" w:type="pct"/>
            <w:vAlign w:val="center"/>
          </w:tcPr>
          <w:p w:rsidR="00713DF4" w:rsidRPr="00930822" w:rsidRDefault="00713DF4" w:rsidP="00820E90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930822">
              <w:rPr>
                <w:b/>
                <w:sz w:val="20"/>
                <w:szCs w:val="20"/>
              </w:rPr>
              <w:t>Prazo</w:t>
            </w:r>
          </w:p>
        </w:tc>
      </w:tr>
      <w:tr w:rsidR="0089367E" w:rsidRPr="003479AC" w:rsidTr="009F7A8F">
        <w:trPr>
          <w:cantSplit/>
          <w:jc w:val="center"/>
        </w:trPr>
        <w:tc>
          <w:tcPr>
            <w:tcW w:w="158" w:type="pct"/>
            <w:vAlign w:val="center"/>
          </w:tcPr>
          <w:p w:rsidR="00DE1B53" w:rsidRPr="00BE3CA6" w:rsidRDefault="00DE1B53" w:rsidP="00ED7B7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12" w:type="pct"/>
            <w:gridSpan w:val="2"/>
            <w:vAlign w:val="center"/>
          </w:tcPr>
          <w:p w:rsidR="00CC3F85" w:rsidRPr="0025082E" w:rsidRDefault="00CC3F85" w:rsidP="00AC414C">
            <w:pPr>
              <w:pStyle w:val="PargrafodaLista"/>
              <w:numPr>
                <w:ilvl w:val="0"/>
                <w:numId w:val="14"/>
              </w:numPr>
              <w:spacing w:before="60" w:after="60" w:line="276" w:lineRule="auto"/>
              <w:ind w:left="296" w:hanging="283"/>
              <w:rPr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DE1B53" w:rsidRDefault="00DE1B53" w:rsidP="00930822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85" w:type="pct"/>
            <w:vAlign w:val="center"/>
          </w:tcPr>
          <w:p w:rsidR="00DE1B53" w:rsidRPr="00642223" w:rsidRDefault="00DE1B53" w:rsidP="00820E90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:rsidR="00D15926" w:rsidRPr="009F7A8F" w:rsidRDefault="00D15926" w:rsidP="009F7A8F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8C09FA" w:rsidRPr="00F43367" w:rsidTr="009F7A8F">
        <w:trPr>
          <w:cantSplit/>
          <w:jc w:val="center"/>
        </w:trPr>
        <w:tc>
          <w:tcPr>
            <w:tcW w:w="158" w:type="pct"/>
            <w:vAlign w:val="center"/>
          </w:tcPr>
          <w:p w:rsidR="006C1730" w:rsidRPr="00BE3CA6" w:rsidRDefault="006C1730" w:rsidP="003A3843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312" w:type="pct"/>
            <w:gridSpan w:val="2"/>
            <w:vAlign w:val="center"/>
          </w:tcPr>
          <w:p w:rsidR="0025082E" w:rsidRPr="0025082E" w:rsidRDefault="0025082E" w:rsidP="0025082E">
            <w:pPr>
              <w:pStyle w:val="PargrafodaLista"/>
              <w:numPr>
                <w:ilvl w:val="0"/>
                <w:numId w:val="3"/>
              </w:numPr>
              <w:spacing w:before="60" w:after="60" w:line="276" w:lineRule="auto"/>
              <w:rPr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6C1730" w:rsidRPr="00F43367" w:rsidRDefault="006C1730" w:rsidP="00930822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85" w:type="pct"/>
            <w:vAlign w:val="center"/>
          </w:tcPr>
          <w:p w:rsidR="006C1730" w:rsidRPr="00F43367" w:rsidRDefault="006C1730" w:rsidP="003A3843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8" w:type="pct"/>
            <w:shd w:val="clear" w:color="auto" w:fill="auto"/>
            <w:vAlign w:val="center"/>
          </w:tcPr>
          <w:p w:rsidR="0025082E" w:rsidRPr="003479AC" w:rsidRDefault="0025082E" w:rsidP="00A126E9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9F7A8F" w:rsidRPr="00F43367" w:rsidTr="009F7A8F">
        <w:trPr>
          <w:cantSplit/>
          <w:jc w:val="center"/>
        </w:trPr>
        <w:tc>
          <w:tcPr>
            <w:tcW w:w="158" w:type="pct"/>
            <w:vAlign w:val="center"/>
          </w:tcPr>
          <w:p w:rsidR="009F7A8F" w:rsidRDefault="009F7A8F" w:rsidP="003A3843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312" w:type="pct"/>
            <w:gridSpan w:val="2"/>
            <w:vAlign w:val="center"/>
          </w:tcPr>
          <w:p w:rsidR="009F7A8F" w:rsidRPr="0025082E" w:rsidRDefault="009F7A8F" w:rsidP="009F7A8F">
            <w:pPr>
              <w:pStyle w:val="PargrafodaLista"/>
              <w:numPr>
                <w:ilvl w:val="0"/>
                <w:numId w:val="17"/>
              </w:numPr>
              <w:spacing w:before="60" w:after="60" w:line="276" w:lineRule="auto"/>
              <w:rPr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9F7A8F" w:rsidRPr="00F43367" w:rsidRDefault="009F7A8F" w:rsidP="00930822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85" w:type="pct"/>
            <w:vAlign w:val="center"/>
          </w:tcPr>
          <w:p w:rsidR="009F7A8F" w:rsidRPr="00F43367" w:rsidRDefault="009F7A8F" w:rsidP="003A3843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8" w:type="pct"/>
            <w:shd w:val="clear" w:color="auto" w:fill="auto"/>
            <w:vAlign w:val="center"/>
          </w:tcPr>
          <w:p w:rsidR="009F7A8F" w:rsidRPr="003479AC" w:rsidRDefault="009F7A8F" w:rsidP="00A126E9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9F7A8F" w:rsidRPr="00F43367" w:rsidTr="009F7A8F">
        <w:trPr>
          <w:cantSplit/>
          <w:jc w:val="center"/>
        </w:trPr>
        <w:tc>
          <w:tcPr>
            <w:tcW w:w="158" w:type="pct"/>
            <w:vAlign w:val="center"/>
          </w:tcPr>
          <w:p w:rsidR="009F7A8F" w:rsidRDefault="009F7A8F" w:rsidP="003A3843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312" w:type="pct"/>
            <w:gridSpan w:val="2"/>
            <w:vAlign w:val="center"/>
          </w:tcPr>
          <w:p w:rsidR="009F7A8F" w:rsidRPr="0025082E" w:rsidRDefault="009F7A8F" w:rsidP="009F7A8F">
            <w:pPr>
              <w:pStyle w:val="PargrafodaLista"/>
              <w:numPr>
                <w:ilvl w:val="0"/>
                <w:numId w:val="18"/>
              </w:numPr>
              <w:spacing w:before="60" w:after="60" w:line="276" w:lineRule="auto"/>
              <w:rPr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9F7A8F" w:rsidRPr="00F43367" w:rsidRDefault="009F7A8F" w:rsidP="00930822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85" w:type="pct"/>
            <w:vAlign w:val="center"/>
          </w:tcPr>
          <w:p w:rsidR="009F7A8F" w:rsidRPr="00F43367" w:rsidRDefault="009F7A8F" w:rsidP="003A3843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8" w:type="pct"/>
            <w:shd w:val="clear" w:color="auto" w:fill="auto"/>
            <w:vAlign w:val="center"/>
          </w:tcPr>
          <w:p w:rsidR="009F7A8F" w:rsidRPr="003479AC" w:rsidRDefault="009F7A8F" w:rsidP="00A126E9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9F7A8F" w:rsidRPr="00F43367" w:rsidTr="009F7A8F">
        <w:trPr>
          <w:cantSplit/>
          <w:jc w:val="center"/>
        </w:trPr>
        <w:tc>
          <w:tcPr>
            <w:tcW w:w="158" w:type="pct"/>
            <w:vAlign w:val="center"/>
          </w:tcPr>
          <w:p w:rsidR="009F7A8F" w:rsidRDefault="009F7A8F" w:rsidP="003A3843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312" w:type="pct"/>
            <w:gridSpan w:val="2"/>
            <w:vAlign w:val="center"/>
          </w:tcPr>
          <w:p w:rsidR="009F7A8F" w:rsidRPr="0025082E" w:rsidRDefault="009F7A8F" w:rsidP="009F7A8F">
            <w:pPr>
              <w:pStyle w:val="PargrafodaLista"/>
              <w:numPr>
                <w:ilvl w:val="0"/>
                <w:numId w:val="19"/>
              </w:numPr>
              <w:spacing w:before="60" w:after="60" w:line="276" w:lineRule="auto"/>
              <w:rPr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:rsidR="009F7A8F" w:rsidRPr="00F43367" w:rsidRDefault="009F7A8F" w:rsidP="00930822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85" w:type="pct"/>
            <w:vAlign w:val="center"/>
          </w:tcPr>
          <w:p w:rsidR="009F7A8F" w:rsidRPr="00F43367" w:rsidRDefault="009F7A8F" w:rsidP="003A3843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8" w:type="pct"/>
            <w:shd w:val="clear" w:color="auto" w:fill="auto"/>
            <w:vAlign w:val="center"/>
          </w:tcPr>
          <w:p w:rsidR="009F7A8F" w:rsidRPr="003479AC" w:rsidRDefault="009F7A8F" w:rsidP="00A126E9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</w:tbl>
    <w:p w:rsidR="001F2182" w:rsidRPr="00502820" w:rsidRDefault="002C32E7">
      <w:r>
        <w:t xml:space="preserve"> </w:t>
      </w:r>
    </w:p>
    <w:p w:rsidR="001F2182" w:rsidRPr="00502820" w:rsidRDefault="001F2182"/>
    <w:sectPr w:rsidR="001F2182" w:rsidRPr="00502820" w:rsidSect="000E0F0F">
      <w:footerReference w:type="default" r:id="rId8"/>
      <w:pgSz w:w="11906" w:h="16838" w:code="9"/>
      <w:pgMar w:top="1134" w:right="964" w:bottom="851" w:left="96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F10" w:rsidRDefault="00624F10" w:rsidP="00BA2FE8">
      <w:pPr>
        <w:spacing w:after="0"/>
      </w:pPr>
      <w:r>
        <w:separator/>
      </w:r>
    </w:p>
  </w:endnote>
  <w:endnote w:type="continuationSeparator" w:id="0">
    <w:p w:rsidR="00624F10" w:rsidRDefault="00624F10" w:rsidP="00BA2F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5535483"/>
      <w:docPartObj>
        <w:docPartGallery w:val="Page Numbers (Bottom of Page)"/>
        <w:docPartUnique/>
      </w:docPartObj>
    </w:sdtPr>
    <w:sdtEndPr/>
    <w:sdtContent>
      <w:sdt>
        <w:sdtPr>
          <w:id w:val="691187213"/>
          <w:docPartObj>
            <w:docPartGallery w:val="Page Numbers (Top of Page)"/>
            <w:docPartUnique/>
          </w:docPartObj>
        </w:sdtPr>
        <w:sdtEndPr/>
        <w:sdtContent>
          <w:p w:rsidR="00BA2FE8" w:rsidRDefault="00BA2FE8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4F1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4F1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F10" w:rsidRDefault="00624F10" w:rsidP="00BA2FE8">
      <w:pPr>
        <w:spacing w:after="0"/>
      </w:pPr>
      <w:r>
        <w:separator/>
      </w:r>
    </w:p>
  </w:footnote>
  <w:footnote w:type="continuationSeparator" w:id="0">
    <w:p w:rsidR="00624F10" w:rsidRDefault="00624F10" w:rsidP="00BA2F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C0E25"/>
    <w:multiLevelType w:val="hybridMultilevel"/>
    <w:tmpl w:val="58CCE660"/>
    <w:lvl w:ilvl="0" w:tplc="4E14BE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C31BA"/>
    <w:multiLevelType w:val="hybridMultilevel"/>
    <w:tmpl w:val="056C70B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DC5FAC"/>
    <w:multiLevelType w:val="hybridMultilevel"/>
    <w:tmpl w:val="05DAD57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413D30"/>
    <w:multiLevelType w:val="hybridMultilevel"/>
    <w:tmpl w:val="328217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05E8B"/>
    <w:multiLevelType w:val="hybridMultilevel"/>
    <w:tmpl w:val="E68293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52773"/>
    <w:multiLevelType w:val="hybridMultilevel"/>
    <w:tmpl w:val="056C70B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D2012B"/>
    <w:multiLevelType w:val="hybridMultilevel"/>
    <w:tmpl w:val="1FF2EA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26261"/>
    <w:multiLevelType w:val="hybridMultilevel"/>
    <w:tmpl w:val="056C70B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DE2F9F"/>
    <w:multiLevelType w:val="hybridMultilevel"/>
    <w:tmpl w:val="46F82E4C"/>
    <w:lvl w:ilvl="0" w:tplc="928EC2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30E6D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B6A0F4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F9E6CE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9065C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B72864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F5A43E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5A479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763BD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7A02D9"/>
    <w:multiLevelType w:val="hybridMultilevel"/>
    <w:tmpl w:val="EC4A9898"/>
    <w:lvl w:ilvl="0" w:tplc="732A7D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7AB7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E84F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761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420A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CF0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BE88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E4BA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F8D6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890AB4"/>
    <w:multiLevelType w:val="hybridMultilevel"/>
    <w:tmpl w:val="328217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3394B"/>
    <w:multiLevelType w:val="hybridMultilevel"/>
    <w:tmpl w:val="056C70B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6709CB"/>
    <w:multiLevelType w:val="hybridMultilevel"/>
    <w:tmpl w:val="65F02A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810A8"/>
    <w:multiLevelType w:val="hybridMultilevel"/>
    <w:tmpl w:val="328217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D001C9"/>
    <w:multiLevelType w:val="hybridMultilevel"/>
    <w:tmpl w:val="D3DC417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C1785F"/>
    <w:multiLevelType w:val="hybridMultilevel"/>
    <w:tmpl w:val="005E85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D24A7"/>
    <w:multiLevelType w:val="hybridMultilevel"/>
    <w:tmpl w:val="0BC627DE"/>
    <w:lvl w:ilvl="0" w:tplc="C5A4DF10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6B501D"/>
    <w:multiLevelType w:val="hybridMultilevel"/>
    <w:tmpl w:val="056C70B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DB78D2"/>
    <w:multiLevelType w:val="hybridMultilevel"/>
    <w:tmpl w:val="907669E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5"/>
  </w:num>
  <w:num w:numId="5">
    <w:abstractNumId w:val="9"/>
  </w:num>
  <w:num w:numId="6">
    <w:abstractNumId w:val="8"/>
  </w:num>
  <w:num w:numId="7">
    <w:abstractNumId w:val="15"/>
  </w:num>
  <w:num w:numId="8">
    <w:abstractNumId w:val="6"/>
  </w:num>
  <w:num w:numId="9">
    <w:abstractNumId w:val="18"/>
  </w:num>
  <w:num w:numId="10">
    <w:abstractNumId w:val="10"/>
  </w:num>
  <w:num w:numId="11">
    <w:abstractNumId w:val="12"/>
  </w:num>
  <w:num w:numId="12">
    <w:abstractNumId w:val="3"/>
  </w:num>
  <w:num w:numId="13">
    <w:abstractNumId w:val="13"/>
  </w:num>
  <w:num w:numId="14">
    <w:abstractNumId w:val="14"/>
  </w:num>
  <w:num w:numId="15">
    <w:abstractNumId w:val="2"/>
  </w:num>
  <w:num w:numId="16">
    <w:abstractNumId w:val="4"/>
  </w:num>
  <w:num w:numId="17">
    <w:abstractNumId w:val="11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F10"/>
    <w:rsid w:val="000010CD"/>
    <w:rsid w:val="00011928"/>
    <w:rsid w:val="00022291"/>
    <w:rsid w:val="00057349"/>
    <w:rsid w:val="000707D3"/>
    <w:rsid w:val="0008089D"/>
    <w:rsid w:val="000900C7"/>
    <w:rsid w:val="000A3E36"/>
    <w:rsid w:val="000A40FF"/>
    <w:rsid w:val="000C200A"/>
    <w:rsid w:val="000C3223"/>
    <w:rsid w:val="000C5A0A"/>
    <w:rsid w:val="000D3992"/>
    <w:rsid w:val="000E0F0F"/>
    <w:rsid w:val="00111462"/>
    <w:rsid w:val="001232A7"/>
    <w:rsid w:val="00124832"/>
    <w:rsid w:val="0013135B"/>
    <w:rsid w:val="00141304"/>
    <w:rsid w:val="00166329"/>
    <w:rsid w:val="00176412"/>
    <w:rsid w:val="001820C8"/>
    <w:rsid w:val="00193315"/>
    <w:rsid w:val="001C66AA"/>
    <w:rsid w:val="001E2E91"/>
    <w:rsid w:val="001F2182"/>
    <w:rsid w:val="00236186"/>
    <w:rsid w:val="0025082E"/>
    <w:rsid w:val="002703AA"/>
    <w:rsid w:val="002C32E7"/>
    <w:rsid w:val="002C3340"/>
    <w:rsid w:val="002D3C5A"/>
    <w:rsid w:val="002D4E41"/>
    <w:rsid w:val="002E0029"/>
    <w:rsid w:val="003111F7"/>
    <w:rsid w:val="00360055"/>
    <w:rsid w:val="00377C27"/>
    <w:rsid w:val="0039210B"/>
    <w:rsid w:val="003C6E22"/>
    <w:rsid w:val="003E6CED"/>
    <w:rsid w:val="003F2F77"/>
    <w:rsid w:val="004008F1"/>
    <w:rsid w:val="00423545"/>
    <w:rsid w:val="00432E65"/>
    <w:rsid w:val="00453911"/>
    <w:rsid w:val="00466022"/>
    <w:rsid w:val="00487C26"/>
    <w:rsid w:val="004956AF"/>
    <w:rsid w:val="004B28B0"/>
    <w:rsid w:val="004B6C04"/>
    <w:rsid w:val="004C758E"/>
    <w:rsid w:val="004D2269"/>
    <w:rsid w:val="004F0573"/>
    <w:rsid w:val="004F777D"/>
    <w:rsid w:val="00502820"/>
    <w:rsid w:val="005045EE"/>
    <w:rsid w:val="00512D4B"/>
    <w:rsid w:val="005135D2"/>
    <w:rsid w:val="00523C17"/>
    <w:rsid w:val="0053740F"/>
    <w:rsid w:val="00560DE4"/>
    <w:rsid w:val="005A5DFF"/>
    <w:rsid w:val="005C48D8"/>
    <w:rsid w:val="005E06B4"/>
    <w:rsid w:val="005E1CA8"/>
    <w:rsid w:val="005F49B1"/>
    <w:rsid w:val="006004EE"/>
    <w:rsid w:val="00600F87"/>
    <w:rsid w:val="0061223C"/>
    <w:rsid w:val="00624F10"/>
    <w:rsid w:val="006863F9"/>
    <w:rsid w:val="0069562C"/>
    <w:rsid w:val="006B1D87"/>
    <w:rsid w:val="006C1730"/>
    <w:rsid w:val="006E3AEB"/>
    <w:rsid w:val="006F3210"/>
    <w:rsid w:val="00713B23"/>
    <w:rsid w:val="00713DF4"/>
    <w:rsid w:val="0071562E"/>
    <w:rsid w:val="0074305C"/>
    <w:rsid w:val="00747D78"/>
    <w:rsid w:val="00751979"/>
    <w:rsid w:val="007575FE"/>
    <w:rsid w:val="00766CB3"/>
    <w:rsid w:val="0079471E"/>
    <w:rsid w:val="007D5884"/>
    <w:rsid w:val="007E25B5"/>
    <w:rsid w:val="0080196B"/>
    <w:rsid w:val="00802CF0"/>
    <w:rsid w:val="00814534"/>
    <w:rsid w:val="00820E90"/>
    <w:rsid w:val="00835A1C"/>
    <w:rsid w:val="0085578B"/>
    <w:rsid w:val="0087002D"/>
    <w:rsid w:val="00877549"/>
    <w:rsid w:val="0089367E"/>
    <w:rsid w:val="008945ED"/>
    <w:rsid w:val="0089610C"/>
    <w:rsid w:val="008B2731"/>
    <w:rsid w:val="008C09B4"/>
    <w:rsid w:val="008C09FA"/>
    <w:rsid w:val="008E6B3D"/>
    <w:rsid w:val="00910952"/>
    <w:rsid w:val="00930822"/>
    <w:rsid w:val="00942169"/>
    <w:rsid w:val="00947B33"/>
    <w:rsid w:val="00962207"/>
    <w:rsid w:val="009A36AC"/>
    <w:rsid w:val="009A5726"/>
    <w:rsid w:val="009C5FC8"/>
    <w:rsid w:val="009F0E72"/>
    <w:rsid w:val="009F147E"/>
    <w:rsid w:val="009F7A8F"/>
    <w:rsid w:val="00A2266B"/>
    <w:rsid w:val="00A30326"/>
    <w:rsid w:val="00A36D4B"/>
    <w:rsid w:val="00A624A7"/>
    <w:rsid w:val="00A63459"/>
    <w:rsid w:val="00A97904"/>
    <w:rsid w:val="00AB3CC0"/>
    <w:rsid w:val="00AB3DC2"/>
    <w:rsid w:val="00AB472E"/>
    <w:rsid w:val="00AC414C"/>
    <w:rsid w:val="00AC4598"/>
    <w:rsid w:val="00AD0917"/>
    <w:rsid w:val="00AE5535"/>
    <w:rsid w:val="00B032FD"/>
    <w:rsid w:val="00B07647"/>
    <w:rsid w:val="00B50B40"/>
    <w:rsid w:val="00B656CF"/>
    <w:rsid w:val="00B7728F"/>
    <w:rsid w:val="00B90909"/>
    <w:rsid w:val="00B91077"/>
    <w:rsid w:val="00B92422"/>
    <w:rsid w:val="00BA2FE8"/>
    <w:rsid w:val="00BC0476"/>
    <w:rsid w:val="00BC3FCA"/>
    <w:rsid w:val="00BD309A"/>
    <w:rsid w:val="00BD4653"/>
    <w:rsid w:val="00BD517C"/>
    <w:rsid w:val="00BF421E"/>
    <w:rsid w:val="00BF5CC9"/>
    <w:rsid w:val="00C0091A"/>
    <w:rsid w:val="00C017BB"/>
    <w:rsid w:val="00C06DAE"/>
    <w:rsid w:val="00C32E8D"/>
    <w:rsid w:val="00C33A8D"/>
    <w:rsid w:val="00C502D6"/>
    <w:rsid w:val="00C54F42"/>
    <w:rsid w:val="00C610E0"/>
    <w:rsid w:val="00C612EA"/>
    <w:rsid w:val="00C831A3"/>
    <w:rsid w:val="00CA5C25"/>
    <w:rsid w:val="00CB401D"/>
    <w:rsid w:val="00CC3F85"/>
    <w:rsid w:val="00CC44F8"/>
    <w:rsid w:val="00CE2BF3"/>
    <w:rsid w:val="00CE534F"/>
    <w:rsid w:val="00D05A4E"/>
    <w:rsid w:val="00D05EC1"/>
    <w:rsid w:val="00D1490A"/>
    <w:rsid w:val="00D15926"/>
    <w:rsid w:val="00D2555F"/>
    <w:rsid w:val="00D53344"/>
    <w:rsid w:val="00D55460"/>
    <w:rsid w:val="00D63101"/>
    <w:rsid w:val="00D85747"/>
    <w:rsid w:val="00DA5908"/>
    <w:rsid w:val="00DC3D11"/>
    <w:rsid w:val="00DE1B53"/>
    <w:rsid w:val="00DE1F6A"/>
    <w:rsid w:val="00E069BD"/>
    <w:rsid w:val="00E14B12"/>
    <w:rsid w:val="00E1648B"/>
    <w:rsid w:val="00E46650"/>
    <w:rsid w:val="00E72028"/>
    <w:rsid w:val="00EA10A8"/>
    <w:rsid w:val="00EA4366"/>
    <w:rsid w:val="00EB3B3A"/>
    <w:rsid w:val="00EB73FB"/>
    <w:rsid w:val="00ED289D"/>
    <w:rsid w:val="00EE0F48"/>
    <w:rsid w:val="00EE3A2E"/>
    <w:rsid w:val="00EF5D4C"/>
    <w:rsid w:val="00F16857"/>
    <w:rsid w:val="00F43367"/>
    <w:rsid w:val="00F54D4E"/>
    <w:rsid w:val="00FB4986"/>
    <w:rsid w:val="00FC2EEA"/>
    <w:rsid w:val="00FE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B9305F-71C5-430C-9D40-A10D9725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F2182"/>
    <w:pPr>
      <w:spacing w:after="12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F2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13D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A2FE8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BA2FE8"/>
  </w:style>
  <w:style w:type="paragraph" w:styleId="Rodap">
    <w:name w:val="footer"/>
    <w:basedOn w:val="Normal"/>
    <w:link w:val="RodapChar"/>
    <w:uiPriority w:val="99"/>
    <w:unhideWhenUsed/>
    <w:rsid w:val="00BA2FE8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BA2FE8"/>
  </w:style>
  <w:style w:type="paragraph" w:styleId="Recuodecorpodetexto3">
    <w:name w:val="Body Text Indent 3"/>
    <w:aliases w:val="Texto padrão"/>
    <w:basedOn w:val="Normal"/>
    <w:link w:val="Recuodecorpodetexto3Char"/>
    <w:semiHidden/>
    <w:rsid w:val="0061223C"/>
    <w:pPr>
      <w:tabs>
        <w:tab w:val="num" w:pos="720"/>
      </w:tabs>
      <w:spacing w:after="60" w:line="360" w:lineRule="auto"/>
      <w:ind w:left="357"/>
      <w:jc w:val="both"/>
    </w:pPr>
    <w:rPr>
      <w:rFonts w:ascii="Arial Narrow" w:eastAsia="Times New Roman" w:hAnsi="Arial Narrow" w:cs="Times New Roman"/>
      <w:spacing w:val="20"/>
      <w:sz w:val="24"/>
      <w:szCs w:val="24"/>
      <w:lang w:eastAsia="pt-BR"/>
    </w:rPr>
  </w:style>
  <w:style w:type="character" w:customStyle="1" w:styleId="Recuodecorpodetexto3Char">
    <w:name w:val="Recuo de corpo de texto 3 Char"/>
    <w:aliases w:val="Texto padrão Char"/>
    <w:basedOn w:val="Fontepargpadro"/>
    <w:link w:val="Recuodecorpodetexto3"/>
    <w:semiHidden/>
    <w:rsid w:val="0061223C"/>
    <w:rPr>
      <w:rFonts w:ascii="Arial Narrow" w:eastAsia="Times New Roman" w:hAnsi="Arial Narrow" w:cs="Times New Roman"/>
      <w:spacing w:val="2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334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3340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EB73F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B73F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B73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73F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B73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1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929">
          <w:marLeft w:val="131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413">
          <w:marLeft w:val="131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8898">
          <w:marLeft w:val="131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891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8932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63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maria\AppData\Local\Microsoft\Windows\Temporary%20Internet%20Files\Content.Outlook\Y6EN6QP9\DxxxxxxxxxA%20-%20Modelo%20de%20Ata%20de%20Reuni&#227;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DxxxxxxxxxA - Modelo de Ata de Reunião</Template>
  <TotalTime>0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B. Cordeiro</dc:creator>
  <cp:lastModifiedBy>Ana Maria B. Cordeiro</cp:lastModifiedBy>
  <cp:revision>1</cp:revision>
  <cp:lastPrinted>2017-05-25T13:59:00Z</cp:lastPrinted>
  <dcterms:created xsi:type="dcterms:W3CDTF">2017-08-07T19:49:00Z</dcterms:created>
  <dcterms:modified xsi:type="dcterms:W3CDTF">2017-08-07T19:49:00Z</dcterms:modified>
</cp:coreProperties>
</file>